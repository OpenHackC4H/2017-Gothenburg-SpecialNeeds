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6798941"/>
        <w:placeholder>
          <w:docPart w:val="FF84AED56EF62942B36CDAF59A687960"/>
        </w:placeholder>
        <w:temporary/>
        <w:showingPlcHdr/>
        <w15:appearance w15:val="hidden"/>
      </w:sdtPr>
      <w:sdtEndPr/>
      <w:sdtContent>
        <w:p w14:paraId="42DD1F19" w14:textId="77777777" w:rsidR="00BE0687" w:rsidRDefault="006703EF">
          <w:pPr>
            <w:pStyle w:val="Heading1"/>
          </w:pPr>
          <w:r>
            <w:t>Take Notes</w:t>
          </w:r>
        </w:p>
      </w:sdtContent>
    </w:sdt>
    <w:p w14:paraId="37FED48B" w14:textId="77777777" w:rsidR="00DB4B04" w:rsidRPr="00DB4B04" w:rsidRDefault="00DB4B04" w:rsidP="00DB4B04">
      <w:pPr>
        <w:pStyle w:val="Heading2"/>
        <w:numPr>
          <w:ilvl w:val="0"/>
          <w:numId w:val="6"/>
        </w:numPr>
      </w:pPr>
      <w:r>
        <w:t>Open app and show scree</w:t>
      </w:r>
      <w:r w:rsidR="009113BD">
        <w:t>n</w:t>
      </w:r>
    </w:p>
    <w:p w14:paraId="462C9B2F" w14:textId="59BD03AD" w:rsidR="009113BD" w:rsidRDefault="006B433A" w:rsidP="00DB4B04">
      <w:pPr>
        <w:pStyle w:val="ListParagraph"/>
        <w:numPr>
          <w:ilvl w:val="0"/>
          <w:numId w:val="6"/>
        </w:numPr>
      </w:pPr>
      <w:r w:rsidRPr="006B433A">
        <w:rPr>
          <w:b/>
        </w:rPr>
        <w:t>(Oliver)</w:t>
      </w:r>
      <w:r>
        <w:t xml:space="preserve"> </w:t>
      </w:r>
      <w:r w:rsidR="009113BD">
        <w:t>The homepage is the first thing the user sees. It holds the day’s events and information. These come in the form of to-do-lists. The</w:t>
      </w:r>
      <w:r w:rsidR="004B4EFF">
        <w:t xml:space="preserve"> platform is integrated in a way that you can see all community member communicating </w:t>
      </w:r>
    </w:p>
    <w:p w14:paraId="384A26E0" w14:textId="77777777" w:rsidR="00DB4B04" w:rsidRDefault="00DB4B04" w:rsidP="00DB4B04">
      <w:pPr>
        <w:pStyle w:val="ListParagraph"/>
        <w:numPr>
          <w:ilvl w:val="0"/>
          <w:numId w:val="6"/>
        </w:numPr>
      </w:pPr>
      <w:r>
        <w:t>Go to menu screen</w:t>
      </w:r>
    </w:p>
    <w:p w14:paraId="0FC24030" w14:textId="5B6F1F14" w:rsidR="009D2ED8" w:rsidRPr="009D2ED8" w:rsidRDefault="009D2ED8" w:rsidP="00DB4B04">
      <w:pPr>
        <w:pStyle w:val="ListParagraph"/>
        <w:numPr>
          <w:ilvl w:val="1"/>
          <w:numId w:val="6"/>
        </w:numPr>
      </w:pPr>
      <w:r w:rsidRPr="009D2ED8">
        <w:rPr>
          <w:b/>
        </w:rPr>
        <w:t>Synchronization</w:t>
      </w:r>
      <w:r>
        <w:t xml:space="preserve"> </w:t>
      </w:r>
      <w:r w:rsidR="00820C99" w:rsidRPr="006B433A">
        <w:rPr>
          <w:b/>
        </w:rPr>
        <w:t>(George)</w:t>
      </w:r>
      <w:r w:rsidR="00820C99">
        <w:t xml:space="preserve"> </w:t>
      </w:r>
      <w:r>
        <w:t xml:space="preserve">– It’s important to understand that the underlying aspect of the app is synchronization. </w:t>
      </w:r>
      <w:r w:rsidR="00BC1656">
        <w:t>Parents and care-takers, primarily,</w:t>
      </w:r>
      <w:r>
        <w:t xml:space="preserve"> are able to keep track of what’s happening on the spot. </w:t>
      </w:r>
    </w:p>
    <w:p w14:paraId="2A2518A0" w14:textId="455C5BF7" w:rsidR="00DB4B04" w:rsidRDefault="00DB4B04" w:rsidP="00DB4B04">
      <w:pPr>
        <w:pStyle w:val="ListParagraph"/>
        <w:numPr>
          <w:ilvl w:val="1"/>
          <w:numId w:val="6"/>
        </w:numPr>
      </w:pPr>
      <w:r w:rsidRPr="001D65DD">
        <w:rPr>
          <w:b/>
        </w:rPr>
        <w:t>Planner</w:t>
      </w:r>
      <w:r w:rsidR="00820C99">
        <w:rPr>
          <w:b/>
        </w:rPr>
        <w:t xml:space="preserve"> (Lucas)</w:t>
      </w:r>
      <w:r>
        <w:t xml:space="preserve"> – </w:t>
      </w:r>
      <w:r w:rsidR="004B4EFF">
        <w:t xml:space="preserve">The planner is where you get an overview </w:t>
      </w:r>
      <w:r w:rsidR="00BF5D6D">
        <w:t>of the child’s time-based structure</w:t>
      </w:r>
      <w:r w:rsidR="00633DE2">
        <w:t xml:space="preserve"> (e.g. </w:t>
      </w:r>
      <w:r w:rsidR="00633DE2">
        <w:t>track of important dates, such as doctor's appointments, physiotherapist sessions</w:t>
      </w:r>
      <w:r w:rsidR="00633DE2">
        <w:t>)</w:t>
      </w:r>
      <w:r w:rsidR="00BF5D6D">
        <w:t xml:space="preserve">. All the things that have happened, are happening and will happen. It is one of the most important, if not the most important </w:t>
      </w:r>
      <w:r w:rsidR="00633DE2">
        <w:t>feature of the app because i</w:t>
      </w:r>
      <w:r w:rsidR="00BF5D6D">
        <w:t xml:space="preserve">t keeps all member of </w:t>
      </w:r>
      <w:r w:rsidR="00633DE2">
        <w:t>the community updated.</w:t>
      </w:r>
    </w:p>
    <w:p w14:paraId="6C2E8BE3" w14:textId="0340F6C4" w:rsidR="00DB4B04" w:rsidRDefault="00DB4B04" w:rsidP="00DB4B04">
      <w:pPr>
        <w:pStyle w:val="ListParagraph"/>
        <w:numPr>
          <w:ilvl w:val="1"/>
          <w:numId w:val="6"/>
        </w:numPr>
      </w:pPr>
      <w:r w:rsidRPr="001D65DD">
        <w:rPr>
          <w:b/>
        </w:rPr>
        <w:t>Medical ID</w:t>
      </w:r>
      <w:r w:rsidR="00820C99">
        <w:rPr>
          <w:b/>
        </w:rPr>
        <w:t xml:space="preserve"> (Jacob)</w:t>
      </w:r>
      <w:r>
        <w:t xml:space="preserve"> – </w:t>
      </w:r>
      <w:r w:rsidR="00633DE2">
        <w:t>functions like a summarization of the user’s medical condition, where the user’s personal doctor can update information about the user’s condition or add notes</w:t>
      </w:r>
      <w:r w:rsidR="001D65DD">
        <w:t>.</w:t>
      </w:r>
    </w:p>
    <w:p w14:paraId="50B97488" w14:textId="25C2AF80" w:rsidR="00DB4B04" w:rsidRDefault="00DB4B04" w:rsidP="00DB4B04">
      <w:pPr>
        <w:pStyle w:val="ListParagraph"/>
        <w:numPr>
          <w:ilvl w:val="1"/>
          <w:numId w:val="6"/>
        </w:numPr>
      </w:pPr>
      <w:r w:rsidRPr="001D65DD">
        <w:rPr>
          <w:b/>
        </w:rPr>
        <w:t>Journal</w:t>
      </w:r>
      <w:r>
        <w:t xml:space="preserve"> </w:t>
      </w:r>
      <w:r w:rsidR="00820C99" w:rsidRPr="006B433A">
        <w:rPr>
          <w:b/>
        </w:rPr>
        <w:t>(Samantha)</w:t>
      </w:r>
      <w:r>
        <w:t xml:space="preserve">– </w:t>
      </w:r>
      <w:r w:rsidR="001D65DD" w:rsidRPr="001D65DD">
        <w:t xml:space="preserve">keep track of what’s happening in the user’s life. </w:t>
      </w:r>
      <w:r w:rsidR="001D65DD">
        <w:t xml:space="preserve">Important when documenting certain abnormal behaviors and events. It’s a great feature to keep track of the small things. </w:t>
      </w:r>
      <w:r w:rsidR="00BC1656">
        <w:t xml:space="preserve">Our research led us to discover that schools in Sweden constantly give summaries of the day for children with special needs. We implemented this into </w:t>
      </w:r>
    </w:p>
    <w:p w14:paraId="75B862FD" w14:textId="42CC56A4" w:rsidR="00DB4B04" w:rsidRDefault="00DB4B04" w:rsidP="00DB4B04">
      <w:pPr>
        <w:pStyle w:val="ListParagraph"/>
        <w:numPr>
          <w:ilvl w:val="1"/>
          <w:numId w:val="6"/>
        </w:numPr>
      </w:pPr>
      <w:r w:rsidRPr="001D65DD">
        <w:rPr>
          <w:b/>
        </w:rPr>
        <w:lastRenderedPageBreak/>
        <w:t>Contact</w:t>
      </w:r>
      <w:r>
        <w:t xml:space="preserve"> </w:t>
      </w:r>
      <w:r w:rsidR="00820C99" w:rsidRPr="006B433A">
        <w:rPr>
          <w:b/>
        </w:rPr>
        <w:t>(Lucas)</w:t>
      </w:r>
      <w:r w:rsidR="00820C99">
        <w:t xml:space="preserve"> </w:t>
      </w:r>
      <w:r>
        <w:t xml:space="preserve">– </w:t>
      </w:r>
      <w:r w:rsidR="001D65DD">
        <w:t xml:space="preserve">because it’s important to be reachable at all times when caring for a </w:t>
      </w:r>
      <w:proofErr w:type="spellStart"/>
      <w:r w:rsidR="001D65DD">
        <w:t>sn</w:t>
      </w:r>
      <w:proofErr w:type="spellEnd"/>
      <w:r w:rsidR="001D65DD">
        <w:t xml:space="preserve"> child, we have stored contacts of all members of the community under one page. In addition, it can also store contacts of people who are not part of the community ‘app’ but still involved, in some way, with the child’s life.</w:t>
      </w:r>
    </w:p>
    <w:p w14:paraId="3DBA7F18" w14:textId="091F250D" w:rsidR="00DB4B04" w:rsidRDefault="00DB4B04" w:rsidP="00DB4B04">
      <w:pPr>
        <w:pStyle w:val="ListParagraph"/>
        <w:numPr>
          <w:ilvl w:val="1"/>
          <w:numId w:val="6"/>
        </w:numPr>
      </w:pPr>
      <w:r w:rsidRPr="001D65DD">
        <w:rPr>
          <w:b/>
        </w:rPr>
        <w:t>Locator</w:t>
      </w:r>
      <w:r>
        <w:t xml:space="preserve"> </w:t>
      </w:r>
      <w:r w:rsidR="00820C99" w:rsidRPr="006B433A">
        <w:rPr>
          <w:b/>
        </w:rPr>
        <w:t>(Jacob)</w:t>
      </w:r>
      <w:r w:rsidR="00820C99">
        <w:t xml:space="preserve"> </w:t>
      </w:r>
      <w:r>
        <w:t xml:space="preserve">– </w:t>
      </w:r>
      <w:r w:rsidR="001D65DD">
        <w:t xml:space="preserve">this feature was very controversial among our </w:t>
      </w:r>
      <w:r w:rsidR="00F20480">
        <w:t xml:space="preserve">group </w:t>
      </w:r>
      <w:r w:rsidR="001D65DD">
        <w:t>member</w:t>
      </w:r>
      <w:r w:rsidR="00F20480">
        <w:t>s</w:t>
      </w:r>
      <w:r w:rsidR="001D65DD">
        <w:t xml:space="preserve"> because of the </w:t>
      </w:r>
      <w:r w:rsidR="00F20480">
        <w:t>intrusion of privacy however we compromised to create an optional tracker where we could root the mobile to track the child’s location.</w:t>
      </w:r>
      <w:r w:rsidR="002D3182">
        <w:t xml:space="preserve"> (</w:t>
      </w:r>
      <w:r w:rsidR="00FF0DD6">
        <w:t>under the age of 18). Some kids need it and some kids don’t, the beauty of our app is that it is disabled.</w:t>
      </w:r>
      <w:bookmarkStart w:id="0" w:name="_GoBack"/>
      <w:bookmarkEnd w:id="0"/>
    </w:p>
    <w:p w14:paraId="36AA86DF" w14:textId="79129A79" w:rsidR="00DB4B04" w:rsidRDefault="00DB4B04" w:rsidP="00DB4B04">
      <w:pPr>
        <w:pStyle w:val="ListParagraph"/>
        <w:numPr>
          <w:ilvl w:val="1"/>
          <w:numId w:val="6"/>
        </w:numPr>
      </w:pPr>
      <w:r w:rsidRPr="001D65DD">
        <w:rPr>
          <w:b/>
        </w:rPr>
        <w:t>Controlled access to information</w:t>
      </w:r>
      <w:r w:rsidR="006B433A">
        <w:rPr>
          <w:b/>
        </w:rPr>
        <w:t xml:space="preserve"> (Oliver)</w:t>
      </w:r>
      <w:r>
        <w:t xml:space="preserve"> – </w:t>
      </w:r>
      <w:r w:rsidR="00F20480">
        <w:t xml:space="preserve">Last but not least, we understood that privacy was an </w:t>
      </w:r>
      <w:r w:rsidR="009D2ED8">
        <w:t xml:space="preserve">important element of the application. We have implemented a basic access </w:t>
      </w:r>
      <w:r w:rsidR="00F61C56">
        <w:t>control where, users are only able to access information that they are allowed to see. Obviously, the parents will be in charge of controlling whom can access what. However, we have implemented the basic idea of information control in planner page, journal page and location app.</w:t>
      </w:r>
      <w:r w:rsidR="009D2ED8">
        <w:t xml:space="preserve"> </w:t>
      </w:r>
    </w:p>
    <w:p w14:paraId="4704F9F8" w14:textId="77777777" w:rsidR="00DB4B04" w:rsidRDefault="00DB4B04" w:rsidP="00DB4B04">
      <w:pPr>
        <w:pStyle w:val="ListParagraph"/>
        <w:numPr>
          <w:ilvl w:val="0"/>
          <w:numId w:val="6"/>
        </w:numPr>
      </w:pPr>
      <w:r>
        <w:t>END OF PRESENTATION</w:t>
      </w:r>
    </w:p>
    <w:p w14:paraId="24F67A95" w14:textId="77777777" w:rsidR="00DB4B04" w:rsidRPr="00DB4B04" w:rsidRDefault="00DB4B04" w:rsidP="00DB4B04">
      <w:pPr>
        <w:pStyle w:val="ListParagraph"/>
        <w:ind w:left="2160"/>
      </w:pPr>
    </w:p>
    <w:sectPr w:rsidR="00DB4B04" w:rsidRPr="00DB4B04">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08D23" w14:textId="77777777" w:rsidR="006703EF" w:rsidRDefault="006703EF">
      <w:r>
        <w:separator/>
      </w:r>
    </w:p>
    <w:p w14:paraId="49534710" w14:textId="77777777" w:rsidR="006703EF" w:rsidRDefault="006703EF"/>
  </w:endnote>
  <w:endnote w:type="continuationSeparator" w:id="0">
    <w:p w14:paraId="3BE582AC" w14:textId="77777777" w:rsidR="006703EF" w:rsidRDefault="006703EF">
      <w:r>
        <w:continuationSeparator/>
      </w:r>
    </w:p>
    <w:p w14:paraId="6ED2E6FC" w14:textId="77777777" w:rsidR="006703EF" w:rsidRDefault="006703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B0F6974" w14:textId="77777777" w:rsidR="00BE0687" w:rsidRDefault="006703EF">
        <w:pPr>
          <w:pStyle w:val="Footer"/>
        </w:pPr>
        <w:r>
          <w:fldChar w:fldCharType="begin"/>
        </w:r>
        <w:r>
          <w:instrText xml:space="preserve"> PAGE   \* MERGEFORMAT </w:instrText>
        </w:r>
        <w:r>
          <w:fldChar w:fldCharType="separate"/>
        </w:r>
        <w:r w:rsidR="00FF0DD6">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BEBA1" w14:textId="77777777" w:rsidR="006703EF" w:rsidRDefault="006703EF">
      <w:r>
        <w:separator/>
      </w:r>
    </w:p>
    <w:p w14:paraId="405B3D01" w14:textId="77777777" w:rsidR="006703EF" w:rsidRDefault="006703EF"/>
  </w:footnote>
  <w:footnote w:type="continuationSeparator" w:id="0">
    <w:p w14:paraId="44345928" w14:textId="77777777" w:rsidR="006703EF" w:rsidRDefault="006703EF">
      <w:r>
        <w:continuationSeparator/>
      </w:r>
    </w:p>
    <w:p w14:paraId="274D2D99" w14:textId="77777777" w:rsidR="006703EF" w:rsidRDefault="006703E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501856"/>
    <w:multiLevelType w:val="hybridMultilevel"/>
    <w:tmpl w:val="B93E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1956F1"/>
    <w:multiLevelType w:val="hybridMultilevel"/>
    <w:tmpl w:val="95A8DC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FA561BD"/>
    <w:multiLevelType w:val="multilevel"/>
    <w:tmpl w:val="AF68A1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71D53603"/>
    <w:multiLevelType w:val="multilevel"/>
    <w:tmpl w:val="C2D8933C"/>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1"/>
  </w:num>
  <w:num w:numId="2">
    <w:abstractNumId w:val="0"/>
  </w:num>
  <w:num w:numId="3">
    <w:abstractNumId w:val="2"/>
  </w:num>
  <w:num w:numId="4">
    <w:abstractNumId w:val="5"/>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04"/>
    <w:rsid w:val="001D65DD"/>
    <w:rsid w:val="002D3182"/>
    <w:rsid w:val="003D2E6C"/>
    <w:rsid w:val="004B4EFF"/>
    <w:rsid w:val="005F123F"/>
    <w:rsid w:val="00633DE2"/>
    <w:rsid w:val="006703EF"/>
    <w:rsid w:val="006B433A"/>
    <w:rsid w:val="00710130"/>
    <w:rsid w:val="00820C99"/>
    <w:rsid w:val="00853118"/>
    <w:rsid w:val="009113BD"/>
    <w:rsid w:val="009D2ED8"/>
    <w:rsid w:val="00BC1656"/>
    <w:rsid w:val="00BE0687"/>
    <w:rsid w:val="00BF5D6D"/>
    <w:rsid w:val="00DB4B04"/>
    <w:rsid w:val="00F20480"/>
    <w:rsid w:val="00F61C56"/>
    <w:rsid w:val="00FF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21A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DB4B04"/>
    <w:pPr>
      <w:ind w:left="720"/>
      <w:contextualSpacing/>
    </w:pPr>
  </w:style>
  <w:style w:type="paragraph" w:customStyle="1" w:styleId="Standard">
    <w:name w:val="Standard"/>
    <w:rsid w:val="00DB4B04"/>
    <w:pPr>
      <w:suppressAutoHyphens/>
      <w:autoSpaceDN w:val="0"/>
      <w:spacing w:after="0" w:line="276" w:lineRule="auto"/>
      <w:textAlignment w:val="baseline"/>
    </w:pPr>
    <w:rPr>
      <w:rFonts w:ascii="Arial" w:eastAsia="Arial" w:hAnsi="Arial" w:cs="Arial"/>
      <w:color w:val="000000"/>
      <w:kern w:val="3"/>
      <w:sz w:val="22"/>
      <w:szCs w:val="22"/>
      <w:lang w:eastAsia="zh-CN" w:bidi="hi-IN"/>
    </w:rPr>
  </w:style>
  <w:style w:type="numbering" w:customStyle="1" w:styleId="WWNum1">
    <w:name w:val="WWNum1"/>
    <w:basedOn w:val="NoList"/>
    <w:rsid w:val="00DB4B0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olivermanzi/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84AED56EF62942B36CDAF59A687960"/>
        <w:category>
          <w:name w:val="General"/>
          <w:gallery w:val="placeholder"/>
        </w:category>
        <w:types>
          <w:type w:val="bbPlcHdr"/>
        </w:types>
        <w:behaviors>
          <w:behavior w:val="content"/>
        </w:behaviors>
        <w:guid w:val="{4AC4AC4F-D807-A647-BF09-5F736EC90E5A}"/>
      </w:docPartPr>
      <w:docPartBody>
        <w:p w:rsidR="00000000" w:rsidRDefault="00F353F9">
          <w:pPr>
            <w:pStyle w:val="FF84AED56EF62942B36CDAF59A687960"/>
          </w:pPr>
          <w:r>
            <w:t>Take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F9"/>
    <w:rsid w:val="00F3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84AED56EF62942B36CDAF59A687960">
    <w:name w:val="FF84AED56EF62942B36CDAF59A687960"/>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981CB689BDD2194DBA2A072264FC8A0C">
    <w:name w:val="981CB689BDD2194DBA2A072264FC8A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60</TotalTime>
  <Pages>2</Pages>
  <Words>376</Words>
  <Characters>2149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Ryan</dc:creator>
  <cp:keywords/>
  <dc:description/>
  <cp:lastModifiedBy>Oliver Ryan</cp:lastModifiedBy>
  <cp:revision>6</cp:revision>
  <dcterms:created xsi:type="dcterms:W3CDTF">2017-10-08T08:00:00Z</dcterms:created>
  <dcterms:modified xsi:type="dcterms:W3CDTF">2017-10-08T11:08:00Z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